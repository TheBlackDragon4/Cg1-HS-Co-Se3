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13C" w:rsidRPr="001A4C14" w:rsidRDefault="007F4C9D" w:rsidP="004367B7">
      <w:pPr>
        <w:pStyle w:val="berschrift1"/>
      </w:pPr>
      <w:r>
        <w:t>Aufgabe</w:t>
      </w:r>
      <w:r w:rsidR="00DE1BDC">
        <w:t xml:space="preserve"> 1</w:t>
      </w:r>
      <w:r w:rsidR="00377390">
        <w:t>:</w:t>
      </w:r>
      <w:r w:rsidR="000D6586">
        <w:t xml:space="preserve"> </w:t>
      </w:r>
      <w:r w:rsidR="002D3BC8">
        <w:t>Dreiecksnetz</w:t>
      </w:r>
      <w:r w:rsidR="000D6586">
        <w:t xml:space="preserve"> zeichnen</w:t>
      </w:r>
    </w:p>
    <w:p w:rsidR="00C4098E" w:rsidRDefault="001A4C14" w:rsidP="00925944">
      <w:pPr>
        <w:pStyle w:val="Listenabsatz"/>
        <w:numPr>
          <w:ilvl w:val="0"/>
          <w:numId w:val="13"/>
        </w:numPr>
      </w:pPr>
      <w:r>
        <w:t xml:space="preserve">Die Klasse </w:t>
      </w:r>
      <w:proofErr w:type="spellStart"/>
      <w:r w:rsidRPr="001A4C14">
        <w:rPr>
          <w:rFonts w:ascii="Consolas" w:hAnsi="Consolas" w:cs="Consolas"/>
          <w:color w:val="2B91AF"/>
          <w:sz w:val="19"/>
          <w:szCs w:val="19"/>
        </w:rPr>
        <w:t>TriangleMeshGL</w:t>
      </w:r>
      <w:proofErr w:type="spellEnd"/>
      <w:r>
        <w:t xml:space="preserve"> repräsentiert ein Dreiecksnetz bestehend aus einem Element Array Buffer und einer Menge von Attributen pro Vertex, wie z.B. Position und Farben.</w:t>
      </w:r>
      <w:r w:rsidR="00925944">
        <w:t xml:space="preserve"> </w:t>
      </w:r>
      <w:r w:rsidR="004367B7">
        <w:t>Imp</w:t>
      </w:r>
      <w:r w:rsidR="007C44F1">
        <w:t>lementieren Sie den Konstruktor</w:t>
      </w:r>
      <w:r w:rsidR="004367B7">
        <w:t xml:space="preserve"> </w:t>
      </w:r>
      <w:proofErr w:type="spellStart"/>
      <w:proofErr w:type="gramStart"/>
      <w:r w:rsidR="002910EF" w:rsidRPr="003A766C">
        <w:rPr>
          <w:rFonts w:ascii="Consolas" w:eastAsia="Times New Roman" w:hAnsi="Consolas" w:cs="Times New Roman"/>
          <w:color w:val="0000FF"/>
          <w:sz w:val="19"/>
          <w:szCs w:val="19"/>
          <w:lang w:eastAsia="de-DE"/>
        </w:rPr>
        <w:t>constructor</w:t>
      </w:r>
      <w:proofErr w:type="spellEnd"/>
      <w:r w:rsidR="002910EF" w:rsidRPr="003A766C">
        <w:rPr>
          <w:rFonts w:ascii="Consolas" w:eastAsia="Times New Roman" w:hAnsi="Consolas" w:cs="Times New Roman"/>
          <w:color w:val="000000"/>
          <w:sz w:val="19"/>
          <w:szCs w:val="19"/>
          <w:lang w:eastAsia="de-DE"/>
        </w:rPr>
        <w:t>(</w:t>
      </w:r>
      <w:proofErr w:type="spellStart"/>
      <w:proofErr w:type="gramEnd"/>
      <w:r w:rsidR="002910EF" w:rsidRPr="003A766C">
        <w:rPr>
          <w:rFonts w:ascii="Consolas" w:eastAsia="Times New Roman" w:hAnsi="Consolas" w:cs="Times New Roman"/>
          <w:color w:val="001080"/>
          <w:sz w:val="19"/>
          <w:szCs w:val="19"/>
          <w:lang w:eastAsia="de-DE"/>
        </w:rPr>
        <w:t>gl</w:t>
      </w:r>
      <w:proofErr w:type="spellEnd"/>
      <w:r w:rsidR="002910EF" w:rsidRPr="003A766C">
        <w:rPr>
          <w:rFonts w:ascii="Consolas" w:eastAsia="Times New Roman" w:hAnsi="Consolas" w:cs="Times New Roman"/>
          <w:color w:val="000000"/>
          <w:sz w:val="19"/>
          <w:szCs w:val="19"/>
          <w:lang w:eastAsia="de-DE"/>
        </w:rPr>
        <w:t>, </w:t>
      </w:r>
      <w:proofErr w:type="spellStart"/>
      <w:r w:rsidR="002910EF" w:rsidRPr="003A766C">
        <w:rPr>
          <w:rFonts w:ascii="Consolas" w:eastAsia="Times New Roman" w:hAnsi="Consolas" w:cs="Times New Roman"/>
          <w:color w:val="001080"/>
          <w:sz w:val="19"/>
          <w:szCs w:val="19"/>
          <w:lang w:eastAsia="de-DE"/>
        </w:rPr>
        <w:t>simpleMeshIO</w:t>
      </w:r>
      <w:proofErr w:type="spellEnd"/>
      <w:r w:rsidR="002910EF" w:rsidRPr="003A766C">
        <w:rPr>
          <w:rFonts w:ascii="Consolas" w:eastAsia="Times New Roman" w:hAnsi="Consolas" w:cs="Times New Roman"/>
          <w:color w:val="000000"/>
          <w:sz w:val="19"/>
          <w:szCs w:val="19"/>
          <w:lang w:eastAsia="de-DE"/>
        </w:rPr>
        <w:t>)</w:t>
      </w:r>
      <w:r w:rsidR="004367B7">
        <w:t>.</w:t>
      </w:r>
      <w:r w:rsidR="00925944">
        <w:t xml:space="preserve"> </w:t>
      </w:r>
      <w:r w:rsidR="007C44F1">
        <w:t xml:space="preserve">Dieser erzeugt ein </w:t>
      </w:r>
    </w:p>
    <w:p w:rsidR="00C4098E" w:rsidRDefault="007C44F1" w:rsidP="00C54E1F">
      <w:pPr>
        <w:pStyle w:val="Listenabsatz"/>
        <w:numPr>
          <w:ilvl w:val="2"/>
          <w:numId w:val="13"/>
        </w:numPr>
        <w:ind w:left="1134" w:hanging="142"/>
      </w:pPr>
      <w:r>
        <w:t xml:space="preserve">Vertex Array </w:t>
      </w:r>
      <w:proofErr w:type="spellStart"/>
      <w:r>
        <w:t>Object</w:t>
      </w:r>
      <w:proofErr w:type="spellEnd"/>
      <w:r>
        <w:t xml:space="preserve">, </w:t>
      </w:r>
    </w:p>
    <w:p w:rsidR="00C4098E" w:rsidRDefault="007C44F1" w:rsidP="00C54E1F">
      <w:pPr>
        <w:pStyle w:val="Listenabsatz"/>
        <w:numPr>
          <w:ilvl w:val="2"/>
          <w:numId w:val="13"/>
        </w:numPr>
        <w:ind w:left="1134" w:hanging="142"/>
      </w:pPr>
      <w:r>
        <w:t xml:space="preserve">einen Vertex Buffer für die Positionen, </w:t>
      </w:r>
    </w:p>
    <w:p w:rsidR="00C4098E" w:rsidRDefault="007C44F1" w:rsidP="00C54E1F">
      <w:pPr>
        <w:pStyle w:val="Listenabsatz"/>
        <w:numPr>
          <w:ilvl w:val="2"/>
          <w:numId w:val="13"/>
        </w:numPr>
        <w:ind w:left="1134" w:hanging="142"/>
      </w:pPr>
      <w:r>
        <w:t xml:space="preserve">einen Vertex Buffer für die Farben (falls vorhanden) </w:t>
      </w:r>
    </w:p>
    <w:p w:rsidR="001A4C14" w:rsidRDefault="007C44F1" w:rsidP="00C54E1F">
      <w:pPr>
        <w:pStyle w:val="Listenabsatz"/>
        <w:numPr>
          <w:ilvl w:val="2"/>
          <w:numId w:val="13"/>
        </w:numPr>
        <w:ind w:left="1134" w:hanging="142"/>
      </w:pPr>
      <w:r>
        <w:t xml:space="preserve">und einen Element Array Buffer. </w:t>
      </w:r>
    </w:p>
    <w:p w:rsidR="00853471" w:rsidRDefault="00925944" w:rsidP="00925944">
      <w:pPr>
        <w:shd w:val="clear" w:color="auto" w:fill="FFFFFF"/>
        <w:spacing w:line="285" w:lineRule="atLeast"/>
      </w:pPr>
      <w:r w:rsidRPr="003A766C">
        <w:rPr>
          <w:rFonts w:ascii="Consolas" w:hAnsi="Consolas" w:cs="Consolas"/>
          <w:color w:val="000000" w:themeColor="text1"/>
          <w:sz w:val="19"/>
          <w:szCs w:val="19"/>
        </w:rPr>
        <w:t xml:space="preserve">01Mesh2D.js </w:t>
      </w:r>
      <w:r w:rsidR="00853471">
        <w:t xml:space="preserve">lädt bereits einen Datensatz. Sie können also davon ausgehen, dass in </w:t>
      </w:r>
      <w:proofErr w:type="spellStart"/>
      <w:r w:rsidRPr="003A766C">
        <w:rPr>
          <w:rFonts w:ascii="Consolas" w:eastAsia="Times New Roman" w:hAnsi="Consolas" w:cs="Times New Roman"/>
          <w:color w:val="001080"/>
          <w:sz w:val="19"/>
          <w:szCs w:val="19"/>
          <w:lang w:eastAsia="de-DE"/>
        </w:rPr>
        <w:t>simpleMeshIO</w:t>
      </w:r>
      <w:proofErr w:type="spellEnd"/>
      <w:r>
        <w:t xml:space="preserve"> </w:t>
      </w:r>
      <w:r w:rsidR="00853471">
        <w:t xml:space="preserve">alle nötigen Daten vorhanden sind. </w:t>
      </w:r>
      <w:r>
        <w:t xml:space="preserve">Lesen Sie dazu den </w:t>
      </w:r>
      <w:proofErr w:type="spellStart"/>
      <w:r w:rsidRPr="003A766C">
        <w:rPr>
          <w:rFonts w:ascii="Consolas" w:hAnsi="Consolas"/>
          <w:color w:val="0000FF"/>
          <w:sz w:val="19"/>
          <w:szCs w:val="19"/>
        </w:rPr>
        <w:t>constructor</w:t>
      </w:r>
      <w:proofErr w:type="spellEnd"/>
      <w:r>
        <w:t xml:space="preserve"> von </w:t>
      </w:r>
      <w:proofErr w:type="spellStart"/>
      <w:r w:rsidRPr="00925944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SimpleMeshModelIO</w:t>
      </w:r>
      <w:proofErr w:type="spellEnd"/>
      <w:r>
        <w:t>.</w:t>
      </w:r>
    </w:p>
    <w:p w:rsidR="001A4C14" w:rsidRDefault="00EC7408" w:rsidP="00C54E1F">
      <w:pPr>
        <w:pStyle w:val="Listenabsatz"/>
        <w:numPr>
          <w:ilvl w:val="1"/>
          <w:numId w:val="13"/>
        </w:numPr>
        <w:ind w:left="709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4258945</wp:posOffset>
                </wp:positionH>
                <wp:positionV relativeFrom="paragraph">
                  <wp:posOffset>73454</wp:posOffset>
                </wp:positionV>
                <wp:extent cx="1640840" cy="2156460"/>
                <wp:effectExtent l="0" t="0" r="0" b="0"/>
                <wp:wrapTight wrapText="bothSides">
                  <wp:wrapPolygon edited="0">
                    <wp:start x="0" y="0"/>
                    <wp:lineTo x="0" y="21371"/>
                    <wp:lineTo x="21316" y="21371"/>
                    <wp:lineTo x="21316" y="18700"/>
                    <wp:lineTo x="16050" y="18318"/>
                    <wp:lineTo x="16050" y="0"/>
                    <wp:lineTo x="0" y="0"/>
                  </wp:wrapPolygon>
                </wp:wrapTight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840" cy="2156460"/>
                          <a:chOff x="0" y="0"/>
                          <a:chExt cx="1641158" cy="2156915"/>
                        </a:xfrm>
                      </wpg:grpSpPr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79" t="28868" r="33764" b="22566"/>
                          <a:stretch/>
                        </pic:blipFill>
                        <pic:spPr bwMode="auto">
                          <a:xfrm>
                            <a:off x="0" y="0"/>
                            <a:ext cx="1208176" cy="18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Textfeld 5"/>
                        <wps:cNvSpPr txBox="1"/>
                        <wps:spPr>
                          <a:xfrm>
                            <a:off x="40323" y="1890215"/>
                            <a:ext cx="160083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04861" w:rsidRPr="00AE42BB" w:rsidRDefault="00104861" w:rsidP="00104861">
                              <w:pPr>
                                <w:pStyle w:val="Beschriftung"/>
                                <w:rPr>
                                  <w:sz w:val="24"/>
                                </w:rPr>
                              </w:pPr>
                              <w:bookmarkStart w:id="0" w:name="_Ref508021554"/>
                              <w:bookmarkStart w:id="1" w:name="_Ref508021548"/>
                              <w:r>
                                <w:t xml:space="preserve">Abbildung </w:t>
                              </w:r>
                              <w:r w:rsidR="009A3DCB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9A3DCB">
                                <w:rPr>
                                  <w:noProof/>
                                </w:rPr>
                                <w:instrText xml:space="preserve"> SEQ Abbildung \* ARABIC </w:instrText>
                              </w:r>
                              <w:r w:rsidR="009A3DCB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023D2D">
                                <w:rPr>
                                  <w:noProof/>
                                </w:rPr>
                                <w:t>1</w:t>
                              </w:r>
                              <w:r w:rsidR="009A3DCB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0"/>
                              <w:r>
                                <w:t xml:space="preserve"> </w:t>
                              </w:r>
                              <w:bookmarkEnd w:id="1"/>
                              <w:r>
                                <w:t xml:space="preserve">Ergebnis von </w:t>
                              </w:r>
                              <w:r w:rsidR="00EC7408">
                                <w:t>1b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6" o:spid="_x0000_s1026" style="position:absolute;left:0;text-align:left;margin-left:335.35pt;margin-top:5.8pt;width:129.2pt;height:169.8pt;z-index:251657216;mso-width-relative:margin;mso-height-relative:margin" coordsize="16411,21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" o:spid="_x0000_s1027" type="#_x0000_t75" style="position:absolute;width:12081;height:18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">
                  <v:imagedata r:id="rId9" o:title="" croptop="18919f" cropbottom="14789f" cropleft="21941f" cropright="22128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" o:spid="_x0000_s1028" type="#_x0000_t202" style="position:absolute;left:403;top:18902;width:1600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:rsidR="00104861" w:rsidRPr="00AE42BB" w:rsidRDefault="00104861" w:rsidP="00104861">
                        <w:pPr>
                          <w:pStyle w:val="Beschriftung"/>
                          <w:rPr>
                            <w:sz w:val="24"/>
                          </w:rPr>
                        </w:pPr>
                        <w:bookmarkStart w:id="2" w:name="_Ref508021554"/>
                        <w:bookmarkStart w:id="3" w:name="_Ref508021548"/>
                        <w:r>
                          <w:t xml:space="preserve">Abbildung </w:t>
                        </w:r>
                        <w:r w:rsidR="009A3DCB">
                          <w:rPr>
                            <w:noProof/>
                          </w:rPr>
                          <w:fldChar w:fldCharType="begin"/>
                        </w:r>
                        <w:r w:rsidR="009A3DCB">
                          <w:rPr>
                            <w:noProof/>
                          </w:rPr>
                          <w:instrText xml:space="preserve"> SEQ Abbildung \* ARABIC </w:instrText>
                        </w:r>
                        <w:r w:rsidR="009A3DCB">
                          <w:rPr>
                            <w:noProof/>
                          </w:rPr>
                          <w:fldChar w:fldCharType="separate"/>
                        </w:r>
                        <w:r w:rsidR="00023D2D">
                          <w:rPr>
                            <w:noProof/>
                          </w:rPr>
                          <w:t>1</w:t>
                        </w:r>
                        <w:r w:rsidR="009A3DCB">
                          <w:rPr>
                            <w:noProof/>
                          </w:rPr>
                          <w:fldChar w:fldCharType="end"/>
                        </w:r>
                        <w:bookmarkEnd w:id="2"/>
                        <w:r>
                          <w:t xml:space="preserve"> </w:t>
                        </w:r>
                        <w:bookmarkEnd w:id="3"/>
                        <w:r>
                          <w:t xml:space="preserve">Ergebnis von </w:t>
                        </w:r>
                        <w:r w:rsidR="00EC7408">
                          <w:t>1b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1A4C14">
        <w:t>Bele</w:t>
      </w:r>
      <w:r w:rsidR="007C44F1">
        <w:t xml:space="preserve">gen Sie </w:t>
      </w:r>
      <w:r w:rsidR="00DD6964">
        <w:t>nun</w:t>
      </w:r>
      <w:r w:rsidR="00C4098E">
        <w:t xml:space="preserve"> </w:t>
      </w:r>
      <w:r w:rsidR="007C44F1">
        <w:t xml:space="preserve">die Member-Variablen </w:t>
      </w:r>
      <w:proofErr w:type="spellStart"/>
      <w:r w:rsidR="00AA07C4">
        <w:rPr>
          <w:rFonts w:ascii="Consolas" w:hAnsi="Consolas" w:cs="Consolas"/>
          <w:color w:val="000000"/>
          <w:sz w:val="19"/>
          <w:szCs w:val="19"/>
        </w:rPr>
        <w:t>vao</w:t>
      </w:r>
      <w:proofErr w:type="spellEnd"/>
      <w:r w:rsidR="003A766C">
        <w:t xml:space="preserve"> und </w:t>
      </w:r>
      <w:proofErr w:type="spellStart"/>
      <w:r w:rsidR="003A766C" w:rsidRPr="003A766C">
        <w:rPr>
          <w:rFonts w:ascii="Consolas" w:hAnsi="Consolas" w:cs="Consolas"/>
          <w:color w:val="000000"/>
          <w:sz w:val="19"/>
          <w:szCs w:val="19"/>
        </w:rPr>
        <w:t>nTriangleIndices</w:t>
      </w:r>
      <w:proofErr w:type="spellEnd"/>
      <w:r w:rsidR="003A76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766C" w:rsidRPr="003A766C">
        <w:t>mit geeigneten Werten!</w:t>
      </w:r>
    </w:p>
    <w:p w:rsidR="00B73590" w:rsidRPr="003A766C" w:rsidRDefault="007C44F1" w:rsidP="003A76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t xml:space="preserve">Verwenden Sie als Binding </w:t>
      </w:r>
      <w:proofErr w:type="spellStart"/>
      <w:r>
        <w:t>Positions</w:t>
      </w:r>
      <w:proofErr w:type="spellEnd"/>
      <w:r>
        <w:t xml:space="preserve"> der Vertex Buffers innerhalb des Vertex Array Objects die Werte von</w:t>
      </w:r>
      <w:r w:rsidR="003A766C">
        <w:t xml:space="preserve"> </w:t>
      </w:r>
      <w:proofErr w:type="spellStart"/>
      <w:proofErr w:type="gramStart"/>
      <w:r w:rsidR="003A766C" w:rsidRPr="003A766C">
        <w:rPr>
          <w:rFonts w:ascii="Consolas" w:hAnsi="Consolas"/>
          <w:color w:val="0070C1"/>
          <w:sz w:val="19"/>
          <w:szCs w:val="19"/>
        </w:rPr>
        <w:t>positionAttributeLocation</w:t>
      </w:r>
      <w:proofErr w:type="spellEnd"/>
      <w:r w:rsidR="003A766C">
        <w:rPr>
          <w:rFonts w:ascii="Consolas" w:hAnsi="Consolas"/>
          <w:color w:val="000000"/>
          <w:sz w:val="21"/>
          <w:szCs w:val="21"/>
        </w:rPr>
        <w:t xml:space="preserve"> </w:t>
      </w:r>
      <w:r w:rsidR="003A766C">
        <w:t xml:space="preserve"> </w:t>
      </w:r>
      <w:r>
        <w:t>und</w:t>
      </w:r>
      <w:proofErr w:type="gramEnd"/>
      <w:r>
        <w:t xml:space="preserve"> </w:t>
      </w:r>
      <w:proofErr w:type="spellStart"/>
      <w:r w:rsidR="003A766C" w:rsidRPr="003A766C">
        <w:rPr>
          <w:rFonts w:ascii="Consolas" w:eastAsia="Times New Roman" w:hAnsi="Consolas" w:cs="Times New Roman"/>
          <w:color w:val="0070C1"/>
          <w:sz w:val="19"/>
          <w:szCs w:val="19"/>
          <w:lang w:eastAsia="de-DE"/>
        </w:rPr>
        <w:t>colorAttributeLocation</w:t>
      </w:r>
      <w:proofErr w:type="spellEnd"/>
      <w:r w:rsidR="00F47E11">
        <w:t>.</w:t>
      </w:r>
    </w:p>
    <w:p w:rsidR="00B73590" w:rsidRDefault="003A766C" w:rsidP="00104861">
      <w:pPr>
        <w:pStyle w:val="Listenabsatz"/>
        <w:numPr>
          <w:ilvl w:val="0"/>
          <w:numId w:val="13"/>
        </w:numPr>
      </w:pPr>
      <w:bookmarkStart w:id="4" w:name="_Ref508021590"/>
      <w:r w:rsidRPr="003A766C">
        <w:rPr>
          <w:rFonts w:ascii="Consolas" w:hAnsi="Consolas" w:cs="Consolas"/>
          <w:color w:val="000000" w:themeColor="text1"/>
          <w:sz w:val="19"/>
          <w:szCs w:val="19"/>
        </w:rPr>
        <w:t xml:space="preserve">01Mesh2D.js </w:t>
      </w:r>
      <w:r w:rsidR="00737F79">
        <w:t xml:space="preserve">lädt einen Datensatz in </w:t>
      </w:r>
      <w:proofErr w:type="spellStart"/>
      <w:r w:rsidR="00737F79" w:rsidRPr="00737F79"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esh</w:t>
      </w:r>
      <w:proofErr w:type="spellEnd"/>
      <w:r w:rsidR="00737F79">
        <w:t xml:space="preserve"> und erzeugt daraus ein </w:t>
      </w:r>
      <w:proofErr w:type="spellStart"/>
      <w:r w:rsidR="00737F79" w:rsidRPr="00737F79">
        <w:rPr>
          <w:rFonts w:ascii="Consolas" w:hAnsi="Consolas" w:cs="Consolas"/>
          <w:color w:val="000000"/>
          <w:sz w:val="19"/>
          <w:szCs w:val="19"/>
        </w:rPr>
        <w:t>triangleMesh</w:t>
      </w:r>
      <w:proofErr w:type="spellEnd"/>
      <w:r w:rsidR="00737F79">
        <w:t>. Erweitern Sie die Klasse</w:t>
      </w:r>
      <w:r w:rsidR="000C557F">
        <w:t>n</w:t>
      </w:r>
      <w:r w:rsidR="00737F79">
        <w:t xml:space="preserve"> nun so, dass das Dreiecksnetz gezeichnet wird</w:t>
      </w:r>
      <w:r w:rsidR="002F4922" w:rsidRPr="002F4922">
        <w:t xml:space="preserve"> (vgl.</w:t>
      </w:r>
      <w:r w:rsidR="00104861">
        <w:t xml:space="preserve"> </w:t>
      </w:r>
      <w:r w:rsidR="00104861">
        <w:fldChar w:fldCharType="begin"/>
      </w:r>
      <w:r w:rsidR="00104861">
        <w:instrText xml:space="preserve"> REF _Ref508021554 \h </w:instrText>
      </w:r>
      <w:r w:rsidR="00104861">
        <w:fldChar w:fldCharType="separate"/>
      </w:r>
      <w:r w:rsidR="00023D2D">
        <w:t xml:space="preserve">Abbildung </w:t>
      </w:r>
      <w:r w:rsidR="00023D2D">
        <w:rPr>
          <w:noProof/>
        </w:rPr>
        <w:t>1</w:t>
      </w:r>
      <w:r w:rsidR="00104861">
        <w:fldChar w:fldCharType="end"/>
      </w:r>
      <w:r w:rsidR="002F4922">
        <w:t>)</w:t>
      </w:r>
      <w:r w:rsidR="00104861">
        <w:t>.</w:t>
      </w:r>
      <w:bookmarkEnd w:id="4"/>
    </w:p>
    <w:p w:rsidR="00CD1BCF" w:rsidRDefault="00CD1BCF" w:rsidP="00104861">
      <w:pPr>
        <w:pStyle w:val="Listenabsatz"/>
        <w:numPr>
          <w:ilvl w:val="0"/>
          <w:numId w:val="13"/>
        </w:numPr>
      </w:pPr>
      <w:r>
        <w:t>In dem UI Widget kann der Benutzer eine Hintergrundfarbe wählen. Diese wird jedoch im Moment noch ignoriert. Ändern Sie deshalb die Hintergrundfarbe, so dass diese mit der Eingabe des Benutzers übereinstimmt!</w:t>
      </w:r>
    </w:p>
    <w:p w:rsidR="00BD0422" w:rsidRDefault="00EC7408" w:rsidP="00377390">
      <w:pPr>
        <w:pStyle w:val="berschrift1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69009</wp:posOffset>
                </wp:positionV>
                <wp:extent cx="1547495" cy="2227580"/>
                <wp:effectExtent l="0" t="0" r="0" b="1270"/>
                <wp:wrapSquare wrapText="bothSides"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2227580"/>
                          <a:chOff x="0" y="0"/>
                          <a:chExt cx="1547495" cy="2227580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27" t="28409" r="34010" b="22937"/>
                          <a:stretch/>
                        </pic:blipFill>
                        <pic:spPr bwMode="auto">
                          <a:xfrm>
                            <a:off x="0" y="0"/>
                            <a:ext cx="1203960" cy="195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Textfeld 7"/>
                        <wps:cNvSpPr txBox="1"/>
                        <wps:spPr>
                          <a:xfrm>
                            <a:off x="0" y="1960880"/>
                            <a:ext cx="154749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04861" w:rsidRPr="00A309FF" w:rsidRDefault="00104861" w:rsidP="00104861">
                              <w:pPr>
                                <w:pStyle w:val="Beschriftung"/>
                                <w:rPr>
                                  <w:sz w:val="24"/>
                                </w:rPr>
                              </w:pPr>
                              <w:bookmarkStart w:id="5" w:name="_Ref508021791"/>
                              <w:r>
                                <w:t xml:space="preserve">Abbildung </w:t>
                              </w:r>
                              <w:r w:rsidR="009A3DCB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9A3DCB">
                                <w:rPr>
                                  <w:noProof/>
                                </w:rPr>
                                <w:instrText xml:space="preserve"> SEQ Abbildung \* ARABIC </w:instrText>
                              </w:r>
                              <w:r w:rsidR="009A3DCB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023D2D">
                                <w:rPr>
                                  <w:noProof/>
                                </w:rPr>
                                <w:t>2</w:t>
                              </w:r>
                              <w:r w:rsidR="009A3DCB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5"/>
                              <w:r>
                                <w:t xml:space="preserve"> Ergebnis von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REF _Ref508021705 \r \h </w:instrText>
                              </w:r>
                              <w:r>
                                <w:fldChar w:fldCharType="separate"/>
                              </w:r>
                              <w:r w:rsidR="00023D2D">
                                <w:t>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0" o:spid="_x0000_s1029" style="position:absolute;margin-left:338.25pt;margin-top:5.45pt;width:121.85pt;height:175.4pt;z-index:251661312" coordsize="15474,22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">
                <v:shape id="Grafik 1" o:spid="_x0000_s1030" type="#_x0000_t75" style="position:absolute;width:12039;height:19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">
                  <v:imagedata r:id="rId11" o:title="" croptop="18618f" cropbottom="15032f" cropleft="22497f" cropright="22289f"/>
                </v:shape>
                <v:shape id="Textfeld 7" o:spid="_x0000_s1031" type="#_x0000_t202" style="position:absolute;top:19608;width:154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:rsidR="00104861" w:rsidRPr="00A309FF" w:rsidRDefault="00104861" w:rsidP="00104861">
                        <w:pPr>
                          <w:pStyle w:val="Beschriftung"/>
                          <w:rPr>
                            <w:sz w:val="24"/>
                          </w:rPr>
                        </w:pPr>
                        <w:bookmarkStart w:id="6" w:name="_Ref508021791"/>
                        <w:r>
                          <w:t xml:space="preserve">Abbildung </w:t>
                        </w:r>
                        <w:r w:rsidR="009A3DCB">
                          <w:rPr>
                            <w:noProof/>
                          </w:rPr>
                          <w:fldChar w:fldCharType="begin"/>
                        </w:r>
                        <w:r w:rsidR="009A3DCB">
                          <w:rPr>
                            <w:noProof/>
                          </w:rPr>
                          <w:instrText xml:space="preserve"> SEQ Abbildung \* ARABIC </w:instrText>
                        </w:r>
                        <w:r w:rsidR="009A3DCB">
                          <w:rPr>
                            <w:noProof/>
                          </w:rPr>
                          <w:fldChar w:fldCharType="separate"/>
                        </w:r>
                        <w:r w:rsidR="00023D2D">
                          <w:rPr>
                            <w:noProof/>
                          </w:rPr>
                          <w:t>2</w:t>
                        </w:r>
                        <w:r w:rsidR="009A3DCB">
                          <w:rPr>
                            <w:noProof/>
                          </w:rPr>
                          <w:fldChar w:fldCharType="end"/>
                        </w:r>
                        <w:bookmarkEnd w:id="6"/>
                        <w:r>
                          <w:t xml:space="preserve"> Ergebnis von </w:t>
                        </w:r>
                        <w:r>
                          <w:fldChar w:fldCharType="begin"/>
                        </w:r>
                        <w:r>
                          <w:instrText xml:space="preserve"> REF _Ref508021705 \r \h </w:instrText>
                        </w:r>
                        <w:r>
                          <w:fldChar w:fldCharType="separate"/>
                        </w:r>
                        <w:r w:rsidR="00023D2D">
                          <w:t>0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E3ACD">
        <w:t>Aufgabe</w:t>
      </w:r>
      <w:r w:rsidR="00BD0422">
        <w:t xml:space="preserve"> 2</w:t>
      </w:r>
      <w:r w:rsidR="00377390">
        <w:t>:</w:t>
      </w:r>
      <w:r w:rsidR="000D6586">
        <w:t xml:space="preserve"> Farbiges </w:t>
      </w:r>
      <w:r w:rsidR="002D3BC8">
        <w:t>Dreiecksnetzzeichnen</w:t>
      </w:r>
    </w:p>
    <w:p w:rsidR="00023D2D" w:rsidRDefault="00424B1B" w:rsidP="00520E5F">
      <w:bookmarkStart w:id="7" w:name="_Ref508021705"/>
      <w:r>
        <w:t xml:space="preserve">[3 P] </w:t>
      </w:r>
      <w:r w:rsidR="00737F79">
        <w:t xml:space="preserve">Erweitern Sie die </w:t>
      </w:r>
      <w:proofErr w:type="spellStart"/>
      <w:r w:rsidR="00737F79">
        <w:t>Shader</w:t>
      </w:r>
      <w:proofErr w:type="spellEnd"/>
      <w:r w:rsidR="00737F79">
        <w:t xml:space="preserve"> und </w:t>
      </w:r>
      <w:r w:rsidR="003A766C" w:rsidRPr="00520E5F">
        <w:rPr>
          <w:rFonts w:ascii="Consolas" w:hAnsi="Consolas" w:cs="Consolas"/>
          <w:color w:val="000000" w:themeColor="text1"/>
          <w:sz w:val="19"/>
          <w:szCs w:val="19"/>
        </w:rPr>
        <w:t xml:space="preserve">01Mesh2D.js </w:t>
      </w:r>
      <w:r w:rsidR="00AB13DF">
        <w:t>so, dass das Netz f</w:t>
      </w:r>
      <w:r w:rsidR="00737F79">
        <w:t>arbig gezeichnet wird</w:t>
      </w:r>
      <w:bookmarkEnd w:id="7"/>
      <w:r w:rsidR="00104861">
        <w:t xml:space="preserve"> (vgl. </w:t>
      </w:r>
      <w:r w:rsidR="00104861">
        <w:fldChar w:fldCharType="begin"/>
      </w:r>
      <w:r w:rsidR="00104861">
        <w:instrText xml:space="preserve"> REF _Ref508021791 \h </w:instrText>
      </w:r>
      <w:r w:rsidR="00104861">
        <w:fldChar w:fldCharType="separate"/>
      </w:r>
      <w:r w:rsidR="00023D2D">
        <w:t xml:space="preserve">Abbildung </w:t>
      </w:r>
      <w:r w:rsidR="00023D2D">
        <w:rPr>
          <w:noProof/>
        </w:rPr>
        <w:t>2</w:t>
      </w:r>
      <w:r w:rsidR="00104861">
        <w:fldChar w:fldCharType="end"/>
      </w:r>
      <w:r w:rsidR="00104861">
        <w:t>)</w:t>
      </w:r>
      <w:r w:rsidR="001A4C14">
        <w:br/>
      </w:r>
      <w:bookmarkStart w:id="8" w:name="_Ref508021746"/>
    </w:p>
    <w:p w:rsidR="00023D2D" w:rsidRDefault="00023D2D" w:rsidP="00023D2D">
      <w:r>
        <w:br w:type="page"/>
      </w:r>
    </w:p>
    <w:p w:rsidR="000D6586" w:rsidRDefault="00DD6964" w:rsidP="000D6586">
      <w:pPr>
        <w:pStyle w:val="berschrift1"/>
      </w:pPr>
      <w:bookmarkStart w:id="9" w:name="_GoBack"/>
      <w:bookmarkEnd w:id="8"/>
      <w:bookmarkEnd w:id="9"/>
      <w:r w:rsidRPr="003A766C">
        <w:rPr>
          <w:noProof/>
        </w:rPr>
        <w:lastRenderedPageBreak/>
        <w:t>Aufgabe</w:t>
      </w:r>
      <w:r w:rsidR="000D6586">
        <w:t xml:space="preserve"> 3</w:t>
      </w:r>
      <w:r w:rsidR="00377390">
        <w:t>:</w:t>
      </w:r>
      <w:r w:rsidR="000D6586">
        <w:t xml:space="preserve"> </w:t>
      </w:r>
      <w:r w:rsidR="007024E4">
        <w:t>Transformation</w:t>
      </w:r>
      <w:r w:rsidR="000601FF">
        <w:t>en</w:t>
      </w:r>
    </w:p>
    <w:p w:rsidR="008745AF" w:rsidRDefault="000D6586" w:rsidP="003A766C">
      <w:pPr>
        <w:shd w:val="clear" w:color="auto" w:fill="FFFFFF"/>
        <w:spacing w:line="285" w:lineRule="atLeast"/>
      </w:pPr>
      <w:r>
        <w:t>Implementieren Sie die Funktionen</w:t>
      </w:r>
      <w:r w:rsidR="00C0312A">
        <w:t xml:space="preserve"> </w:t>
      </w:r>
      <w:proofErr w:type="spellStart"/>
      <w:r w:rsidR="003A766C" w:rsidRPr="003A766C">
        <w:rPr>
          <w:rFonts w:ascii="Consolas" w:eastAsia="Times New Roman" w:hAnsi="Consolas" w:cs="Times New Roman"/>
          <w:color w:val="795E26"/>
          <w:sz w:val="19"/>
          <w:szCs w:val="19"/>
          <w:lang w:eastAsia="de-DE"/>
        </w:rPr>
        <w:t>translation</w:t>
      </w:r>
      <w:proofErr w:type="spellEnd"/>
      <w:r w:rsidR="00C0312A" w:rsidRPr="003A766C">
        <w:t>,</w:t>
      </w:r>
      <w:r w:rsidR="00C0312A" w:rsidRPr="003A766C">
        <w:rPr>
          <w:sz w:val="19"/>
          <w:szCs w:val="19"/>
        </w:rPr>
        <w:t xml:space="preserve"> </w:t>
      </w:r>
      <w:proofErr w:type="spellStart"/>
      <w:r w:rsidR="003A766C" w:rsidRPr="003A766C">
        <w:rPr>
          <w:rFonts w:ascii="Consolas" w:hAnsi="Consolas"/>
          <w:color w:val="795E26"/>
          <w:sz w:val="19"/>
          <w:szCs w:val="19"/>
        </w:rPr>
        <w:t>rotation</w:t>
      </w:r>
      <w:proofErr w:type="spellEnd"/>
      <w:r w:rsidR="003A766C" w:rsidRPr="003A766C">
        <w:t xml:space="preserve">, </w:t>
      </w:r>
      <w:proofErr w:type="spellStart"/>
      <w:r w:rsidR="003A766C" w:rsidRPr="003A766C">
        <w:rPr>
          <w:rFonts w:ascii="Consolas" w:hAnsi="Consolas"/>
          <w:color w:val="795E26"/>
          <w:sz w:val="19"/>
          <w:szCs w:val="19"/>
        </w:rPr>
        <w:t>scaling</w:t>
      </w:r>
      <w:proofErr w:type="spellEnd"/>
      <w:r w:rsidR="003A766C" w:rsidRPr="003A766C">
        <w:t xml:space="preserve">, </w:t>
      </w:r>
      <w:proofErr w:type="spellStart"/>
      <w:r w:rsidR="003A766C" w:rsidRPr="003A766C">
        <w:rPr>
          <w:rFonts w:ascii="Consolas" w:hAnsi="Consolas"/>
          <w:color w:val="795E26"/>
          <w:sz w:val="19"/>
          <w:szCs w:val="19"/>
        </w:rPr>
        <w:t>multiply</w:t>
      </w:r>
      <w:proofErr w:type="spellEnd"/>
      <w:r w:rsidR="008745AF">
        <w:t xml:space="preserve"> entsprechend Ihrer Spezifikation im Kommentar! </w:t>
      </w:r>
    </w:p>
    <w:p w:rsidR="001A4C14" w:rsidRDefault="00F66B86" w:rsidP="001301F8">
      <w:pPr>
        <w:pStyle w:val="Listenabsatz"/>
        <w:numPr>
          <w:ilvl w:val="0"/>
          <w:numId w:val="18"/>
        </w:numPr>
      </w:pPr>
      <w:bookmarkStart w:id="10" w:name="_Ref508022041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100965</wp:posOffset>
                </wp:positionV>
                <wp:extent cx="1362075" cy="1936750"/>
                <wp:effectExtent l="0" t="0" r="9525" b="6350"/>
                <wp:wrapTight wrapText="bothSides">
                  <wp:wrapPolygon edited="0">
                    <wp:start x="0" y="0"/>
                    <wp:lineTo x="0" y="21458"/>
                    <wp:lineTo x="21449" y="21458"/>
                    <wp:lineTo x="21449" y="18696"/>
                    <wp:lineTo x="19032" y="16997"/>
                    <wp:lineTo x="19032" y="0"/>
                    <wp:lineTo x="0" y="0"/>
                  </wp:wrapPolygon>
                </wp:wrapTight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1936750"/>
                          <a:chOff x="0" y="0"/>
                          <a:chExt cx="1362075" cy="1936750"/>
                        </a:xfrm>
                      </wpg:grpSpPr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27" t="16102" r="22365" b="7738"/>
                          <a:stretch/>
                        </pic:blipFill>
                        <pic:spPr bwMode="auto">
                          <a:xfrm>
                            <a:off x="0" y="0"/>
                            <a:ext cx="1173480" cy="1670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Textfeld 9"/>
                        <wps:cNvSpPr txBox="1"/>
                        <wps:spPr>
                          <a:xfrm>
                            <a:off x="0" y="1670050"/>
                            <a:ext cx="13620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F4922" w:rsidRPr="00A511E0" w:rsidRDefault="002F4922" w:rsidP="002F4922">
                              <w:pPr>
                                <w:pStyle w:val="Beschriftung"/>
                                <w:rPr>
                                  <w:sz w:val="24"/>
                                </w:rPr>
                              </w:pPr>
                              <w:r>
                                <w:t xml:space="preserve">Abbildung </w:t>
                              </w:r>
                              <w:r w:rsidR="009A3DCB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9A3DCB">
                                <w:rPr>
                                  <w:noProof/>
                                </w:rPr>
                                <w:instrText xml:space="preserve"> SEQ Abbildung \* ARABIC </w:instrText>
                              </w:r>
                              <w:r w:rsidR="009A3DCB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023D2D">
                                <w:rPr>
                                  <w:noProof/>
                                </w:rPr>
                                <w:t>3</w:t>
                              </w:r>
                              <w:r w:rsidR="009A3DCB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Ergebnis von </w:t>
                              </w:r>
                              <w:r w:rsidR="00EC7408">
                                <w:t>3b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1" o:spid="_x0000_s1032" style="position:absolute;left:0;text-align:left;margin-left:337.35pt;margin-top:7.95pt;width:107.25pt;height:152.5pt;z-index:251669504" coordsize="13620,19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">
                <v:shape id="Grafik 3" o:spid="_x0000_s1033" type="#_x0000_t75" style="position:absolute;width:11734;height:16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">
                  <v:imagedata r:id="rId13" o:title="" croptop="10553f" cropbottom="5071f" cropleft="13911f" cropright="14657f"/>
                </v:shape>
                <v:shape id="Textfeld 9" o:spid="_x0000_s1034" type="#_x0000_t202" style="position:absolute;top:16700;width:13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:rsidR="002F4922" w:rsidRPr="00A511E0" w:rsidRDefault="002F4922" w:rsidP="002F4922">
                        <w:pPr>
                          <w:pStyle w:val="Beschriftung"/>
                          <w:rPr>
                            <w:sz w:val="24"/>
                          </w:rPr>
                        </w:pPr>
                        <w:r>
                          <w:t xml:space="preserve">Abbildung </w:t>
                        </w:r>
                        <w:r w:rsidR="009A3DCB">
                          <w:rPr>
                            <w:noProof/>
                          </w:rPr>
                          <w:fldChar w:fldCharType="begin"/>
                        </w:r>
                        <w:r w:rsidR="009A3DCB">
                          <w:rPr>
                            <w:noProof/>
                          </w:rPr>
                          <w:instrText xml:space="preserve"> SEQ Abbildung \* ARABIC </w:instrText>
                        </w:r>
                        <w:r w:rsidR="009A3DCB">
                          <w:rPr>
                            <w:noProof/>
                          </w:rPr>
                          <w:fldChar w:fldCharType="separate"/>
                        </w:r>
                        <w:r w:rsidR="00023D2D">
                          <w:rPr>
                            <w:noProof/>
                          </w:rPr>
                          <w:t>3</w:t>
                        </w:r>
                        <w:r w:rsidR="009A3DCB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Ergebnis von </w:t>
                        </w:r>
                        <w:r w:rsidR="00EC7408">
                          <w:t>3b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8745AF">
        <w:t>Nutzen Sie diese Funktionen nun um das Dreiecksnetz zu verschieben, zu skalieren und zu rotieren.</w:t>
      </w:r>
      <w:bookmarkEnd w:id="10"/>
      <w:r w:rsidR="008745AF">
        <w:t xml:space="preserve"> </w:t>
      </w:r>
    </w:p>
    <w:p w:rsidR="001A4C14" w:rsidRDefault="001A4C14" w:rsidP="00C54E1F">
      <w:pPr>
        <w:pStyle w:val="Listenabsatz"/>
        <w:numPr>
          <w:ilvl w:val="1"/>
          <w:numId w:val="18"/>
        </w:numPr>
        <w:ind w:left="709"/>
      </w:pPr>
      <w:r>
        <w:t xml:space="preserve">Parametrisieren Sie die Matrizen entsprechend der Benutzereingaben. </w:t>
      </w:r>
    </w:p>
    <w:p w:rsidR="001A4C14" w:rsidRDefault="008745AF" w:rsidP="00C54E1F">
      <w:pPr>
        <w:pStyle w:val="Listenabsatz"/>
        <w:numPr>
          <w:ilvl w:val="1"/>
          <w:numId w:val="18"/>
        </w:numPr>
        <w:ind w:left="709"/>
      </w:pPr>
      <w:r>
        <w:t xml:space="preserve">Übergeben Sie an den </w:t>
      </w:r>
      <w:proofErr w:type="spellStart"/>
      <w:r>
        <w:t>Shadern</w:t>
      </w:r>
      <w:proofErr w:type="spellEnd"/>
      <w:r>
        <w:t xml:space="preserve"> genau </w:t>
      </w:r>
      <w:r w:rsidRPr="001A4C14">
        <w:rPr>
          <w:i/>
        </w:rPr>
        <w:t>eine</w:t>
      </w:r>
      <w:r>
        <w:t xml:space="preserve"> Matrix, die all diese Transformationen vereint. Nutzen Sie diese Transformation um die Vertex-Positionen</w:t>
      </w:r>
      <w:r w:rsidR="001A4C14">
        <w:t xml:space="preserve"> im Vertex-Shader</w:t>
      </w:r>
      <w:r>
        <w:t xml:space="preserve"> passend zu verändern!</w:t>
      </w:r>
      <w:r w:rsidR="00C0312A">
        <w:t xml:space="preserve"> </w:t>
      </w:r>
    </w:p>
    <w:p w:rsidR="003A766C" w:rsidRDefault="008745AF" w:rsidP="003A766C">
      <w:pPr>
        <w:pStyle w:val="Listenabsatz"/>
        <w:numPr>
          <w:ilvl w:val="1"/>
          <w:numId w:val="18"/>
        </w:numPr>
        <w:ind w:left="709"/>
      </w:pPr>
      <w:r>
        <w:t xml:space="preserve">Dabei soll die Rotation und Skalierung um </w:t>
      </w:r>
      <w:r w:rsidR="00E17BE3">
        <w:t xml:space="preserve">den </w:t>
      </w:r>
      <w:r>
        <w:t>Koordinaten</w:t>
      </w:r>
      <w:r w:rsidR="00E17BE3">
        <w:t>u</w:t>
      </w:r>
      <w:r>
        <w:t>rsprung des Modellkoordinatensystems erfolgen! Stellen Sie durch geeignet Multiplikationsreihenfolge der Matrizen dies sicher.</w:t>
      </w:r>
    </w:p>
    <w:p w:rsidR="00FF00DA" w:rsidRPr="00520E5F" w:rsidRDefault="008745AF" w:rsidP="00520E5F">
      <w:pPr>
        <w:pStyle w:val="Listenabsatz"/>
        <w:numPr>
          <w:ilvl w:val="0"/>
          <w:numId w:val="18"/>
        </w:numPr>
        <w:jc w:val="both"/>
      </w:pPr>
      <w:r w:rsidRPr="00520E5F">
        <w:t xml:space="preserve">Wenn der Benutzer die Fenstergröße nun so verändern, dass diese nicht quadratisch ist, werden Sie sehen, dass das Model verzerrt dargestellt wird. Implementieren Sie die Methode </w:t>
      </w:r>
      <w:proofErr w:type="spellStart"/>
      <w:r w:rsidR="003A766C" w:rsidRPr="00520E5F">
        <w:rPr>
          <w:rFonts w:ascii="Consolas" w:eastAsia="Times New Roman" w:hAnsi="Consolas" w:cs="Times New Roman"/>
          <w:color w:val="795E26"/>
          <w:sz w:val="19"/>
          <w:szCs w:val="19"/>
          <w:lang w:eastAsia="de-DE"/>
        </w:rPr>
        <w:t>aspect</w:t>
      </w:r>
      <w:proofErr w:type="spellEnd"/>
      <w:r w:rsidR="00377390" w:rsidRPr="00520E5F">
        <w:t xml:space="preserve">, </w:t>
      </w:r>
      <w:r w:rsidRPr="00520E5F">
        <w:t xml:space="preserve">welche diese Verzerrung </w:t>
      </w:r>
      <w:r w:rsidR="00377390" w:rsidRPr="00520E5F">
        <w:t>berichtig</w:t>
      </w:r>
      <w:r w:rsidR="008928B0" w:rsidRPr="00520E5F">
        <w:t>t</w:t>
      </w:r>
      <w:r w:rsidR="00377390" w:rsidRPr="00520E5F">
        <w:t xml:space="preserve"> und multiplizieren Sie </w:t>
      </w:r>
      <w:r w:rsidR="00520E5F" w:rsidRPr="00520E5F">
        <w:t>die resultierende Matrix</w:t>
      </w:r>
      <w:r w:rsidR="00377390" w:rsidRPr="00520E5F">
        <w:t xml:space="preserve"> geeignet an die Matrix, welche die Vertex-Positionen transformiert!</w:t>
      </w:r>
    </w:p>
    <w:sectPr w:rsidR="00FF00DA" w:rsidRPr="00520E5F" w:rsidSect="003A766C">
      <w:footerReference w:type="default" r:id="rId14"/>
      <w:headerReference w:type="first" r:id="rId15"/>
      <w:footerReference w:type="first" r:id="rId16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B98" w:rsidRDefault="00103B98" w:rsidP="00091F56">
      <w:pPr>
        <w:spacing w:after="0" w:line="240" w:lineRule="auto"/>
      </w:pPr>
      <w:r>
        <w:separator/>
      </w:r>
    </w:p>
  </w:endnote>
  <w:endnote w:type="continuationSeparator" w:id="0">
    <w:p w:rsidR="00103B98" w:rsidRDefault="00103B98" w:rsidP="0009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D2D" w:rsidRDefault="00023D2D">
    <w:pPr>
      <w:pStyle w:val="Fuzeile"/>
    </w:pPr>
    <w:r>
      <w:t>Prof. Dr. Quirin Meyer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D2D" w:rsidRDefault="00023D2D">
    <w:pPr>
      <w:pStyle w:val="Fuzeile"/>
    </w:pPr>
    <w:r>
      <w:t>Prof. Dr. Quirin Meyer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B98" w:rsidRDefault="00103B98" w:rsidP="00091F56">
      <w:pPr>
        <w:spacing w:after="0" w:line="240" w:lineRule="auto"/>
      </w:pPr>
      <w:r>
        <w:separator/>
      </w:r>
    </w:p>
  </w:footnote>
  <w:footnote w:type="continuationSeparator" w:id="0">
    <w:p w:rsidR="00103B98" w:rsidRDefault="00103B98" w:rsidP="00091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D2D" w:rsidRPr="004367B7" w:rsidRDefault="00023D2D" w:rsidP="00023D2D">
    <w:pPr>
      <w:pStyle w:val="Titel"/>
    </w:pPr>
    <w:bookmarkStart w:id="11" w:name="Veranstaltunsgsname"/>
    <w:r w:rsidRPr="004367B7">
      <w:t>Computer</w:t>
    </w:r>
    <w:r>
      <w:t>grafik 1</w:t>
    </w:r>
    <w:r w:rsidRPr="004367B7">
      <w:t xml:space="preserve"> </w:t>
    </w:r>
    <w:bookmarkEnd w:id="11"/>
    <w:r w:rsidRPr="004367B7">
      <w:br/>
    </w:r>
    <w:r>
      <w:rPr>
        <w:rStyle w:val="SchwacheHervorhebung"/>
      </w:rPr>
      <w:t>Praktikum</w:t>
    </w:r>
    <w:r w:rsidRPr="004367B7">
      <w:rPr>
        <w:rStyle w:val="SchwacheHervorhebung"/>
      </w:rPr>
      <w:t xml:space="preserve"> 1</w:t>
    </w:r>
  </w:p>
  <w:p w:rsidR="00023D2D" w:rsidRDefault="00023D2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290"/>
    <w:multiLevelType w:val="hybridMultilevel"/>
    <w:tmpl w:val="5A28411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1485B"/>
    <w:multiLevelType w:val="multilevel"/>
    <w:tmpl w:val="76865750"/>
    <w:lvl w:ilvl="0">
      <w:start w:val="1"/>
      <w:numFmt w:val="decimal"/>
      <w:lvlText w:val="Aufgab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2D020E"/>
    <w:multiLevelType w:val="hybridMultilevel"/>
    <w:tmpl w:val="2B20B496"/>
    <w:lvl w:ilvl="0" w:tplc="31AE70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BB1398"/>
    <w:multiLevelType w:val="hybridMultilevel"/>
    <w:tmpl w:val="5A28411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E4715D"/>
    <w:multiLevelType w:val="hybridMultilevel"/>
    <w:tmpl w:val="BE0A1B68"/>
    <w:lvl w:ilvl="0" w:tplc="FDFC491A">
      <w:start w:val="1"/>
      <w:numFmt w:val="lowerLetter"/>
      <w:lvlText w:val="(%1)"/>
      <w:lvlJc w:val="left"/>
      <w:pPr>
        <w:ind w:left="357" w:hanging="35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751AA"/>
    <w:multiLevelType w:val="hybridMultilevel"/>
    <w:tmpl w:val="7C60EC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20B10"/>
    <w:multiLevelType w:val="hybridMultilevel"/>
    <w:tmpl w:val="5A28411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655F4B"/>
    <w:multiLevelType w:val="hybridMultilevel"/>
    <w:tmpl w:val="C31E010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C3113B"/>
    <w:multiLevelType w:val="hybridMultilevel"/>
    <w:tmpl w:val="09880C84"/>
    <w:lvl w:ilvl="0" w:tplc="8F16DCAA">
      <w:start w:val="1"/>
      <w:numFmt w:val="lowerLetter"/>
      <w:lvlText w:val="(%1)"/>
      <w:lvlJc w:val="left"/>
      <w:pPr>
        <w:ind w:left="357" w:hanging="35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36D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CC70B73"/>
    <w:multiLevelType w:val="hybridMultilevel"/>
    <w:tmpl w:val="D25CC81E"/>
    <w:lvl w:ilvl="0" w:tplc="31AE70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A63837"/>
    <w:multiLevelType w:val="multilevel"/>
    <w:tmpl w:val="BD086158"/>
    <w:lvl w:ilvl="0">
      <w:start w:val="1"/>
      <w:numFmt w:val="lowerLetter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D4250D4"/>
    <w:multiLevelType w:val="hybridMultilevel"/>
    <w:tmpl w:val="311C5934"/>
    <w:lvl w:ilvl="0" w:tplc="0E38C0B0">
      <w:start w:val="1"/>
      <w:numFmt w:val="decimal"/>
      <w:lvlText w:val="Aufgabe 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102E8"/>
    <w:multiLevelType w:val="hybridMultilevel"/>
    <w:tmpl w:val="4FD623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12D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EC341AB"/>
    <w:multiLevelType w:val="multilevel"/>
    <w:tmpl w:val="76865750"/>
    <w:lvl w:ilvl="0">
      <w:start w:val="1"/>
      <w:numFmt w:val="decimal"/>
      <w:lvlText w:val="Aufgab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EED2723"/>
    <w:multiLevelType w:val="hybridMultilevel"/>
    <w:tmpl w:val="35125B1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FB1710"/>
    <w:multiLevelType w:val="multilevel"/>
    <w:tmpl w:val="CEC26382"/>
    <w:lvl w:ilvl="0">
      <w:start w:val="1"/>
      <w:numFmt w:val="decimal"/>
      <w:lvlText w:val="Assignment %1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5"/>
  </w:num>
  <w:num w:numId="3">
    <w:abstractNumId w:val="16"/>
  </w:num>
  <w:num w:numId="4">
    <w:abstractNumId w:val="2"/>
  </w:num>
  <w:num w:numId="5">
    <w:abstractNumId w:val="11"/>
  </w:num>
  <w:num w:numId="6">
    <w:abstractNumId w:val="4"/>
  </w:num>
  <w:num w:numId="7">
    <w:abstractNumId w:val="8"/>
  </w:num>
  <w:num w:numId="8">
    <w:abstractNumId w:val="10"/>
  </w:num>
  <w:num w:numId="9">
    <w:abstractNumId w:val="12"/>
  </w:num>
  <w:num w:numId="10">
    <w:abstractNumId w:val="17"/>
  </w:num>
  <w:num w:numId="11">
    <w:abstractNumId w:val="9"/>
  </w:num>
  <w:num w:numId="12">
    <w:abstractNumId w:val="14"/>
  </w:num>
  <w:num w:numId="13">
    <w:abstractNumId w:val="0"/>
  </w:num>
  <w:num w:numId="14">
    <w:abstractNumId w:val="7"/>
  </w:num>
  <w:num w:numId="15">
    <w:abstractNumId w:val="13"/>
  </w:num>
  <w:num w:numId="16">
    <w:abstractNumId w:val="5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226"/>
    <w:rsid w:val="00002F9B"/>
    <w:rsid w:val="000101D0"/>
    <w:rsid w:val="00023D2D"/>
    <w:rsid w:val="000514C9"/>
    <w:rsid w:val="000601FF"/>
    <w:rsid w:val="00061782"/>
    <w:rsid w:val="00077B85"/>
    <w:rsid w:val="00091F56"/>
    <w:rsid w:val="00093FFA"/>
    <w:rsid w:val="000C557F"/>
    <w:rsid w:val="000D6586"/>
    <w:rsid w:val="00103B98"/>
    <w:rsid w:val="00104861"/>
    <w:rsid w:val="00117C44"/>
    <w:rsid w:val="001301F8"/>
    <w:rsid w:val="001370C5"/>
    <w:rsid w:val="00183799"/>
    <w:rsid w:val="001924D6"/>
    <w:rsid w:val="001A4C14"/>
    <w:rsid w:val="001D3C62"/>
    <w:rsid w:val="001F5117"/>
    <w:rsid w:val="0022743A"/>
    <w:rsid w:val="00265EA4"/>
    <w:rsid w:val="00285823"/>
    <w:rsid w:val="002910EF"/>
    <w:rsid w:val="002A5A80"/>
    <w:rsid w:val="002C719A"/>
    <w:rsid w:val="002D3BC8"/>
    <w:rsid w:val="002F3B30"/>
    <w:rsid w:val="002F4922"/>
    <w:rsid w:val="00331F39"/>
    <w:rsid w:val="00377390"/>
    <w:rsid w:val="0039296E"/>
    <w:rsid w:val="003A766C"/>
    <w:rsid w:val="00424B1B"/>
    <w:rsid w:val="00432F61"/>
    <w:rsid w:val="004367B7"/>
    <w:rsid w:val="00443BA4"/>
    <w:rsid w:val="00470C2B"/>
    <w:rsid w:val="00471A39"/>
    <w:rsid w:val="00480B46"/>
    <w:rsid w:val="004D456A"/>
    <w:rsid w:val="004D6589"/>
    <w:rsid w:val="00520E5F"/>
    <w:rsid w:val="00535DE5"/>
    <w:rsid w:val="005527AE"/>
    <w:rsid w:val="005F5EBC"/>
    <w:rsid w:val="006408EC"/>
    <w:rsid w:val="006440D9"/>
    <w:rsid w:val="00647E1E"/>
    <w:rsid w:val="0066564B"/>
    <w:rsid w:val="007024E4"/>
    <w:rsid w:val="00726E2F"/>
    <w:rsid w:val="00737F79"/>
    <w:rsid w:val="00752B32"/>
    <w:rsid w:val="00796526"/>
    <w:rsid w:val="007C44F1"/>
    <w:rsid w:val="007E3ACD"/>
    <w:rsid w:val="007F4C9D"/>
    <w:rsid w:val="00810B46"/>
    <w:rsid w:val="00814262"/>
    <w:rsid w:val="00853471"/>
    <w:rsid w:val="008745AF"/>
    <w:rsid w:val="008928B0"/>
    <w:rsid w:val="008B0506"/>
    <w:rsid w:val="00925944"/>
    <w:rsid w:val="00933BC4"/>
    <w:rsid w:val="00933E0E"/>
    <w:rsid w:val="00995555"/>
    <w:rsid w:val="009A3DCB"/>
    <w:rsid w:val="009D7825"/>
    <w:rsid w:val="009D78AB"/>
    <w:rsid w:val="009D7AAE"/>
    <w:rsid w:val="00A2036A"/>
    <w:rsid w:val="00A2149E"/>
    <w:rsid w:val="00A40AD3"/>
    <w:rsid w:val="00A617B1"/>
    <w:rsid w:val="00AA07C4"/>
    <w:rsid w:val="00AB13DF"/>
    <w:rsid w:val="00AF4FC6"/>
    <w:rsid w:val="00B131B7"/>
    <w:rsid w:val="00B73590"/>
    <w:rsid w:val="00BB5BBF"/>
    <w:rsid w:val="00BC7420"/>
    <w:rsid w:val="00BD0422"/>
    <w:rsid w:val="00C0312A"/>
    <w:rsid w:val="00C4098E"/>
    <w:rsid w:val="00C4352F"/>
    <w:rsid w:val="00C54E1F"/>
    <w:rsid w:val="00C748FC"/>
    <w:rsid w:val="00CD113C"/>
    <w:rsid w:val="00CD1BCF"/>
    <w:rsid w:val="00CD66A1"/>
    <w:rsid w:val="00CE5D8B"/>
    <w:rsid w:val="00CF4226"/>
    <w:rsid w:val="00D34A0A"/>
    <w:rsid w:val="00D97556"/>
    <w:rsid w:val="00DC3937"/>
    <w:rsid w:val="00DD0363"/>
    <w:rsid w:val="00DD6964"/>
    <w:rsid w:val="00DE1BDC"/>
    <w:rsid w:val="00E17BE3"/>
    <w:rsid w:val="00E211E1"/>
    <w:rsid w:val="00EC7408"/>
    <w:rsid w:val="00F07EE9"/>
    <w:rsid w:val="00F37C74"/>
    <w:rsid w:val="00F42AB6"/>
    <w:rsid w:val="00F47E11"/>
    <w:rsid w:val="00F66B86"/>
    <w:rsid w:val="00FB4E38"/>
    <w:rsid w:val="00FF00DA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2E1BA"/>
  <w15:chartTrackingRefBased/>
  <w15:docId w15:val="{27C8C384-B413-4DB8-A941-AF8C62A8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6564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33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3E0E"/>
    <w:rPr>
      <w:rFonts w:asciiTheme="majorHAnsi" w:eastAsiaTheme="majorEastAsia" w:hAnsiTheme="majorHAnsi" w:cstheme="majorBidi"/>
      <w:sz w:val="32"/>
      <w:szCs w:val="32"/>
    </w:rPr>
  </w:style>
  <w:style w:type="paragraph" w:styleId="Listenabsatz">
    <w:name w:val="List Paragraph"/>
    <w:basedOn w:val="Standard"/>
    <w:uiPriority w:val="34"/>
    <w:qFormat/>
    <w:rsid w:val="0066564B"/>
    <w:pPr>
      <w:ind w:left="720"/>
      <w:contextualSpacing/>
    </w:pPr>
  </w:style>
  <w:style w:type="paragraph" w:styleId="KeinLeerraum">
    <w:name w:val="No Spacing"/>
    <w:uiPriority w:val="1"/>
    <w:qFormat/>
    <w:rsid w:val="0066564B"/>
    <w:pPr>
      <w:spacing w:after="0" w:line="240" w:lineRule="auto"/>
    </w:pPr>
    <w:rPr>
      <w:sz w:val="28"/>
    </w:rPr>
  </w:style>
  <w:style w:type="character" w:styleId="IntensiveHervorhebung">
    <w:name w:val="Intense Emphasis"/>
    <w:basedOn w:val="Absatz-Standardschriftart"/>
    <w:uiPriority w:val="21"/>
    <w:qFormat/>
    <w:rsid w:val="0066564B"/>
    <w:rPr>
      <w:i/>
      <w:iCs/>
      <w:color w:val="auto"/>
    </w:rPr>
  </w:style>
  <w:style w:type="character" w:styleId="Platzhaltertext">
    <w:name w:val="Placeholder Text"/>
    <w:basedOn w:val="Absatz-Standardschriftart"/>
    <w:uiPriority w:val="99"/>
    <w:semiHidden/>
    <w:rsid w:val="0066564B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91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1F56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091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1F56"/>
    <w:rPr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91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1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1F56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F56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091F56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CF4226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E1BD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E1BD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E1BDC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104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1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1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i5261m\Documents\Benutzerdefinierte%20Office-Vorlagen\Uebungsaufgab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76593-5B02-4FBF-829D-622B8F469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Uebungsaufgabe.dotx</Template>
  <TotalTime>0</TotalTime>
  <Pages>2</Pages>
  <Words>339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Übungsaufgaben</vt:lpstr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Übungsaufgaben</dc:title>
  <dc:subject/>
  <dc:creator>qui5261m</dc:creator>
  <cp:keywords/>
  <dc:description/>
  <cp:lastModifiedBy>qui5261m</cp:lastModifiedBy>
  <cp:revision>74</cp:revision>
  <cp:lastPrinted>2018-03-15T15:21:00Z</cp:lastPrinted>
  <dcterms:created xsi:type="dcterms:W3CDTF">2018-03-04T16:57:00Z</dcterms:created>
  <dcterms:modified xsi:type="dcterms:W3CDTF">2021-10-10T18:14:00Z</dcterms:modified>
</cp:coreProperties>
</file>